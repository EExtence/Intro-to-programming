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79" w:rsidRDefault="00DE1986" w:rsidP="00034A3C">
      <w:pPr>
        <w:pStyle w:val="Title"/>
        <w:rPr>
          <w:rFonts w:ascii="Arial" w:hAnsi="Arial" w:cs="Arial"/>
          <w:sz w:val="40"/>
          <w:szCs w:val="40"/>
        </w:rPr>
      </w:pPr>
      <w:r w:rsidRPr="00926250">
        <w:rPr>
          <w:rFonts w:ascii="Arial" w:hAnsi="Arial" w:cs="Arial"/>
          <w:sz w:val="40"/>
          <w:szCs w:val="40"/>
          <w:lang w:val="en-GB" w:eastAsia="en-GB"/>
        </w:rPr>
        <mc:AlternateContent>
          <mc:Choice Requires="wpg">
            <w:drawing>
              <wp:anchor distT="0" distB="0" distL="114300" distR="114300" simplePos="0" relativeHeight="251915264" behindDoc="1" locked="1" layoutInCell="1" allowOverlap="1" wp14:anchorId="5027C001" wp14:editId="1FFDD2B6">
                <wp:simplePos x="0" y="0"/>
                <wp:positionH relativeFrom="page">
                  <wp:posOffset>-114935</wp:posOffset>
                </wp:positionH>
                <wp:positionV relativeFrom="page">
                  <wp:posOffset>532765</wp:posOffset>
                </wp:positionV>
                <wp:extent cx="8020800" cy="3002400"/>
                <wp:effectExtent l="0" t="0" r="0" b="7620"/>
                <wp:wrapNone/>
                <wp:docPr id="6" name="Group 6" descr="Stack of books, blackboard and pencils in holder" title="Background bann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0800" cy="3002400"/>
                          <a:chOff x="0" y="0"/>
                          <a:chExt cx="8021319" cy="3003549"/>
                        </a:xfrm>
                      </wpg:grpSpPr>
                      <wps:wsp>
                        <wps:cNvPr id="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43700" cy="482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5324475" y="485775"/>
                            <a:ext cx="1422400" cy="234950"/>
                          </a:xfrm>
                          <a:prstGeom prst="parallelogram">
                            <a:avLst>
                              <a:gd name="adj" fmla="val 151351"/>
                            </a:avLst>
                          </a:prstGeom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" name="Rectangle 64" descr="homework.jpg" title="pencils in holder and stack of books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314949" y="714374"/>
                            <a:ext cx="2706370" cy="2289175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0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105083" id="Group 6" o:spid="_x0000_s1026" alt="Title: Background banner - Description: Stack of books, blackboard and pencils in holder" style="position:absolute;margin-left:-9.05pt;margin-top:41.95pt;width:631.55pt;height:236.4pt;z-index:-251401216;mso-position-horizontal-relative:page;mso-position-vertical-relative:page;mso-width-relative:margin;mso-height-relative:margin" coordsize="80213,3003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">
                <v:rect id="Rectangle 62" o:spid="_x0000_s1027" style="position:absolute;width:67437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" fillcolor="#ffbd47 [3205]" stroked="f" strokecolor="black [3213]" strokeweight=".25pt">
                  <v:shadow opacity="22938f" offset="0"/>
                  <v:textbox inset=",7.2pt,,7.2pt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63" o:spid="_x0000_s1028" type="#_x0000_t7" style="position:absolute;left:53244;top:4857;width:14224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" fillcolor="#a26700 [1605]" stroked="f" strokecolor="black [3213]" strokeweight=".25pt">
                  <v:shadow opacity="22938f" offset="0"/>
                  <v:textbox inset=",7.2pt,,7.2pt"/>
                </v:shape>
                <v:rect id="Rectangle 64" o:spid="_x0000_s1029" alt="homework.jpg" style="position:absolute;left:53149;top:7143;width:27064;height:2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" stroked="f" strokecolor="black [3213]" strokeweight=".25pt">
                  <v:fill r:id="rId11" o:title="homework" recolor="t" rotate="t" type="frame"/>
                  <v:shadow opacity="22938f" offset="0"/>
                  <o:lock v:ext="edit" aspectratio="t"/>
                  <v:textbox inset=",7.2pt,,7.2pt"/>
                </v:rect>
                <w10:wrap anchorx="page" anchory="page"/>
                <w10:anchorlock/>
              </v:group>
            </w:pict>
          </mc:Fallback>
        </mc:AlternateContent>
      </w:r>
      <w:r w:rsidR="009B1639" w:rsidRPr="00926250">
        <w:rPr>
          <w:rFonts w:ascii="Arial" w:hAnsi="Arial" w:cs="Arial"/>
          <w:sz w:val="40"/>
          <w:szCs w:val="40"/>
        </w:rPr>
        <w:t>Intro to programming</w:t>
      </w:r>
      <w:r w:rsidR="002B1F15" w:rsidRPr="00926250">
        <w:rPr>
          <w:rFonts w:ascii="Arial" w:hAnsi="Arial" w:cs="Arial"/>
          <w:sz w:val="40"/>
          <w:szCs w:val="40"/>
        </w:rPr>
        <w:t xml:space="preserve"> weekly checklist</w:t>
      </w:r>
    </w:p>
    <w:p w:rsidR="006905F6" w:rsidRPr="006905F6" w:rsidRDefault="006905F6" w:rsidP="006905F6">
      <w:pPr>
        <w:rPr>
          <w:rFonts w:ascii="Arial" w:hAnsi="Arial" w:cs="Arial"/>
          <w:b/>
          <w:sz w:val="22"/>
        </w:rPr>
      </w:pPr>
      <w:r w:rsidRPr="006905F6">
        <w:rPr>
          <w:rFonts w:ascii="Arial" w:hAnsi="Arial" w:cs="Arial"/>
          <w:b/>
          <w:sz w:val="22"/>
        </w:rPr>
        <w:t>These are the tasked that are required to be completed throughout</w:t>
      </w:r>
      <w:r w:rsidRPr="006905F6">
        <w:rPr>
          <w:rFonts w:ascii="Arial" w:hAnsi="Arial" w:cs="Arial"/>
          <w:b/>
          <w:sz w:val="22"/>
        </w:rPr>
        <w:br/>
        <w:t>the course of this class</w:t>
      </w:r>
    </w:p>
    <w:p w:rsidR="009B6F5A" w:rsidRPr="00926250" w:rsidRDefault="002B1F15" w:rsidP="005D608A">
      <w:pPr>
        <w:pStyle w:val="Heading1"/>
        <w:rPr>
          <w:rFonts w:ascii="Arial" w:hAnsi="Arial" w:cs="Arial"/>
        </w:rPr>
      </w:pPr>
      <w:r w:rsidRPr="00926250">
        <w:rPr>
          <w:rFonts w:ascii="Arial" w:hAnsi="Arial" w:cs="Arial"/>
        </w:rPr>
        <w:t>Week 1</w:t>
      </w:r>
      <w:r w:rsidR="00D11267" w:rsidRPr="00926250">
        <w:rPr>
          <w:rFonts w:ascii="Arial" w:hAnsi="Arial" w:cs="Arial"/>
        </w:rPr>
        <w:t xml:space="preserve"> </w:t>
      </w:r>
      <w:r w:rsidR="000D73AE">
        <w:rPr>
          <w:rFonts w:ascii="Arial" w:hAnsi="Arial" w:cs="Arial"/>
        </w:rPr>
        <w:t>- Week 3</w:t>
      </w:r>
      <w:r w:rsidR="00116FE4" w:rsidRPr="00926250">
        <w:rPr>
          <w:rFonts w:ascii="Arial" w:hAnsi="Arial" w:cs="Arial"/>
        </w:rPr>
        <w:t xml:space="preserve"> (Learning Plan 1)</w:t>
      </w:r>
    </w:p>
    <w:p w:rsidR="00097195" w:rsidRPr="00926250" w:rsidRDefault="00554710" w:rsidP="002B1F15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57923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1F15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835706" w:rsidRPr="00926250">
        <w:rPr>
          <w:rFonts w:ascii="Arial" w:hAnsi="Arial" w:cs="Arial"/>
        </w:rPr>
        <w:tab/>
      </w:r>
      <w:r w:rsidR="002B1F15" w:rsidRPr="00926250">
        <w:rPr>
          <w:rFonts w:ascii="Arial" w:hAnsi="Arial" w:cs="Arial"/>
        </w:rPr>
        <w:t>Introductions</w:t>
      </w:r>
      <w:r w:rsidR="00356AA8" w:rsidRPr="00926250">
        <w:rPr>
          <w:rFonts w:ascii="Arial" w:hAnsi="Arial" w:cs="Arial"/>
        </w:rPr>
        <w:t xml:space="preserve"> </w:t>
      </w:r>
      <w:r w:rsidR="00356AA8" w:rsidRPr="00926250">
        <w:rPr>
          <w:rFonts w:ascii="Arial" w:hAnsi="Arial" w:cs="Arial"/>
          <w:b/>
        </w:rPr>
        <w:t>(in class)</w:t>
      </w:r>
    </w:p>
    <w:p w:rsidR="009B1639" w:rsidRPr="00926250" w:rsidRDefault="00554710" w:rsidP="002B1F15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492571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1639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B1639" w:rsidRPr="00926250">
        <w:rPr>
          <w:rFonts w:ascii="Arial" w:hAnsi="Arial" w:cs="Arial"/>
        </w:rPr>
        <w:tab/>
        <w:t>Watch video in Module 1 “Installing the Software”</w:t>
      </w:r>
      <w:r w:rsidR="00356AA8" w:rsidRPr="00926250">
        <w:rPr>
          <w:rFonts w:ascii="Arial" w:hAnsi="Arial" w:cs="Arial"/>
        </w:rPr>
        <w:t xml:space="preserve"> </w:t>
      </w:r>
      <w:r w:rsidR="00356AA8" w:rsidRPr="00926250">
        <w:rPr>
          <w:rFonts w:ascii="Arial" w:hAnsi="Arial" w:cs="Arial"/>
          <w:b/>
        </w:rPr>
        <w:t>(online)</w:t>
      </w:r>
    </w:p>
    <w:p w:rsidR="002B1F15" w:rsidRPr="00926250" w:rsidRDefault="00554710" w:rsidP="002B1F15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0366463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1F15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2B1F15" w:rsidRPr="00926250">
        <w:rPr>
          <w:rFonts w:ascii="Arial" w:hAnsi="Arial" w:cs="Arial"/>
        </w:rPr>
        <w:tab/>
      </w:r>
      <w:r w:rsidR="009B1639" w:rsidRPr="00926250">
        <w:rPr>
          <w:rFonts w:ascii="Arial" w:hAnsi="Arial" w:cs="Arial"/>
        </w:rPr>
        <w:t>Download and install Java JDK</w:t>
      </w:r>
    </w:p>
    <w:p w:rsidR="009B1639" w:rsidRPr="00926250" w:rsidRDefault="00554710" w:rsidP="009B1639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796602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1639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B1639" w:rsidRPr="00926250">
        <w:rPr>
          <w:rFonts w:ascii="Arial" w:hAnsi="Arial" w:cs="Arial"/>
        </w:rPr>
        <w:tab/>
        <w:t>Download and install Eclipse IDE</w:t>
      </w:r>
    </w:p>
    <w:p w:rsidR="009B1639" w:rsidRPr="00926250" w:rsidRDefault="00554710" w:rsidP="009B1639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85696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1639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B1639" w:rsidRPr="00926250">
        <w:rPr>
          <w:rFonts w:ascii="Arial" w:hAnsi="Arial" w:cs="Arial"/>
        </w:rPr>
        <w:tab/>
        <w:t>Read Chapter 1</w:t>
      </w:r>
    </w:p>
    <w:p w:rsidR="00D11267" w:rsidRPr="00926250" w:rsidRDefault="00554710" w:rsidP="00D11267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757425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1267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D11267" w:rsidRPr="00926250">
        <w:rPr>
          <w:rFonts w:ascii="Arial" w:hAnsi="Arial" w:cs="Arial"/>
        </w:rPr>
        <w:tab/>
        <w:t>Read Chapter 2</w:t>
      </w:r>
    </w:p>
    <w:p w:rsidR="009B1639" w:rsidRPr="00926250" w:rsidRDefault="00554710" w:rsidP="002B1F15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5216284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1639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B1639" w:rsidRPr="00926250">
        <w:rPr>
          <w:rFonts w:ascii="Arial" w:hAnsi="Arial" w:cs="Arial"/>
        </w:rPr>
        <w:tab/>
        <w:t>Watch video in Module 1 “Creating Your First Project”</w:t>
      </w:r>
      <w:r w:rsidR="00356AA8" w:rsidRPr="00926250">
        <w:rPr>
          <w:rFonts w:ascii="Arial" w:hAnsi="Arial" w:cs="Arial"/>
        </w:rPr>
        <w:t xml:space="preserve"> </w:t>
      </w:r>
      <w:r w:rsidR="00356AA8" w:rsidRPr="00926250">
        <w:rPr>
          <w:rFonts w:ascii="Arial" w:hAnsi="Arial" w:cs="Arial"/>
          <w:b/>
        </w:rPr>
        <w:t>(online)</w:t>
      </w:r>
    </w:p>
    <w:p w:rsidR="00D11267" w:rsidRPr="00926250" w:rsidRDefault="00554710" w:rsidP="002B1F15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52035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1267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D11267" w:rsidRPr="00926250">
        <w:rPr>
          <w:rFonts w:ascii="Arial" w:hAnsi="Arial" w:cs="Arial"/>
        </w:rPr>
        <w:tab/>
        <w:t>Post: Introductions and Reasons to Be a Programmer (Don’t forget to respond to 2 other students’ posts)</w:t>
      </w:r>
      <w:r w:rsidR="00356AA8" w:rsidRPr="00926250">
        <w:rPr>
          <w:rFonts w:ascii="Arial" w:hAnsi="Arial" w:cs="Arial"/>
        </w:rPr>
        <w:t xml:space="preserve"> </w:t>
      </w:r>
      <w:r w:rsidR="00356AA8" w:rsidRPr="00926250">
        <w:rPr>
          <w:rFonts w:ascii="Arial" w:hAnsi="Arial" w:cs="Arial"/>
          <w:b/>
        </w:rPr>
        <w:t>(online)</w:t>
      </w:r>
    </w:p>
    <w:p w:rsidR="004A0ACE" w:rsidRPr="00926250" w:rsidRDefault="00554710" w:rsidP="004A0ACE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929611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A0ACE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4A0ACE" w:rsidRPr="00926250">
        <w:rPr>
          <w:rFonts w:ascii="Arial" w:hAnsi="Arial" w:cs="Arial"/>
        </w:rPr>
        <w:tab/>
      </w:r>
      <w:r w:rsidR="00D11267" w:rsidRPr="00926250">
        <w:rPr>
          <w:rFonts w:ascii="Arial" w:hAnsi="Arial" w:cs="Arial"/>
        </w:rPr>
        <w:t>Complete Textbook Exercise 2.4</w:t>
      </w:r>
    </w:p>
    <w:p w:rsidR="00D11267" w:rsidRPr="00926250" w:rsidRDefault="00554710" w:rsidP="00D11267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114183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1267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D11267" w:rsidRPr="00926250">
        <w:rPr>
          <w:rFonts w:ascii="Arial" w:hAnsi="Arial" w:cs="Arial"/>
        </w:rPr>
        <w:tab/>
        <w:t xml:space="preserve">Complete Challenge Exercise LP1_PAT3_PaintingARoom </w:t>
      </w:r>
    </w:p>
    <w:p w:rsidR="00D11267" w:rsidRPr="00926250" w:rsidRDefault="00554710" w:rsidP="00D11267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51515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1267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D11267" w:rsidRPr="00926250">
        <w:rPr>
          <w:rFonts w:ascii="Arial" w:hAnsi="Arial" w:cs="Arial"/>
        </w:rPr>
        <w:tab/>
        <w:t>Complete Basic Programming Project</w:t>
      </w:r>
    </w:p>
    <w:p w:rsidR="00097195" w:rsidRPr="00926250" w:rsidRDefault="000D73AE" w:rsidP="005D608A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Week 4 – Week 6</w:t>
      </w:r>
      <w:r w:rsidR="00116FE4" w:rsidRPr="00926250">
        <w:rPr>
          <w:rFonts w:ascii="Arial" w:hAnsi="Arial" w:cs="Arial"/>
        </w:rPr>
        <w:t xml:space="preserve"> (Learning Plan 2)</w:t>
      </w:r>
    </w:p>
    <w:p w:rsidR="00097195" w:rsidRPr="00926250" w:rsidRDefault="00554710" w:rsidP="002B1F15">
      <w:pPr>
        <w:pStyle w:val="checkboxindent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66123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5706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835706" w:rsidRPr="00926250">
        <w:rPr>
          <w:rFonts w:ascii="Arial" w:hAnsi="Arial" w:cs="Arial"/>
        </w:rPr>
        <w:tab/>
      </w:r>
      <w:r w:rsidR="001A5EEA" w:rsidRPr="00926250">
        <w:rPr>
          <w:rFonts w:ascii="Arial" w:hAnsi="Arial" w:cs="Arial"/>
        </w:rPr>
        <w:t>Chapter 1</w:t>
      </w:r>
      <w:r w:rsidR="00356AA8" w:rsidRPr="00926250">
        <w:rPr>
          <w:rFonts w:ascii="Arial" w:hAnsi="Arial" w:cs="Arial"/>
        </w:rPr>
        <w:t xml:space="preserve"> and 2 </w:t>
      </w:r>
      <w:proofErr w:type="gramStart"/>
      <w:r w:rsidR="002B1F15" w:rsidRPr="00926250">
        <w:rPr>
          <w:rFonts w:ascii="Arial" w:hAnsi="Arial" w:cs="Arial"/>
        </w:rPr>
        <w:t>review</w:t>
      </w:r>
      <w:proofErr w:type="gramEnd"/>
      <w:r w:rsidR="00356AA8" w:rsidRPr="00926250">
        <w:rPr>
          <w:rFonts w:ascii="Arial" w:hAnsi="Arial" w:cs="Arial"/>
        </w:rPr>
        <w:t xml:space="preserve"> </w:t>
      </w:r>
      <w:r w:rsidR="00356AA8" w:rsidRPr="00926250">
        <w:rPr>
          <w:rFonts w:ascii="Arial" w:hAnsi="Arial" w:cs="Arial"/>
          <w:b/>
        </w:rPr>
        <w:t>(in class)</w:t>
      </w:r>
    </w:p>
    <w:p w:rsidR="00356AA8" w:rsidRPr="00926250" w:rsidRDefault="00554710" w:rsidP="00356AA8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760596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56AA8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356AA8" w:rsidRPr="00926250">
        <w:rPr>
          <w:rFonts w:ascii="Arial" w:hAnsi="Arial" w:cs="Arial"/>
        </w:rPr>
        <w:tab/>
      </w:r>
      <w:r w:rsidR="00121E35" w:rsidRPr="00926250">
        <w:rPr>
          <w:rFonts w:ascii="Arial" w:hAnsi="Arial" w:cs="Arial"/>
        </w:rPr>
        <w:t>Read Chapter 3</w:t>
      </w:r>
    </w:p>
    <w:p w:rsidR="00356AA8" w:rsidRPr="00926250" w:rsidRDefault="00554710" w:rsidP="00356AA8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9029616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56AA8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356AA8" w:rsidRPr="00926250">
        <w:rPr>
          <w:rFonts w:ascii="Arial" w:hAnsi="Arial" w:cs="Arial"/>
        </w:rPr>
        <w:tab/>
      </w:r>
      <w:r w:rsidR="00121E35" w:rsidRPr="00926250">
        <w:rPr>
          <w:rFonts w:ascii="Arial" w:hAnsi="Arial" w:cs="Arial"/>
        </w:rPr>
        <w:t>Read Chapter 4</w:t>
      </w:r>
    </w:p>
    <w:p w:rsidR="009E71EC" w:rsidRPr="00926250" w:rsidRDefault="00554710" w:rsidP="009E71E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2123486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1E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E71EC" w:rsidRPr="00926250">
        <w:rPr>
          <w:rFonts w:ascii="Arial" w:hAnsi="Arial" w:cs="Arial"/>
        </w:rPr>
        <w:tab/>
        <w:t xml:space="preserve">Post: Investigate the creation of objects (Don’t forget to respond to 2 other students’ posts) </w:t>
      </w:r>
      <w:r w:rsidR="009E71EC" w:rsidRPr="00926250">
        <w:rPr>
          <w:rFonts w:ascii="Arial" w:hAnsi="Arial" w:cs="Arial"/>
          <w:b/>
        </w:rPr>
        <w:t>(online)</w:t>
      </w:r>
    </w:p>
    <w:p w:rsidR="009E71EC" w:rsidRPr="00926250" w:rsidRDefault="00554710" w:rsidP="009E71E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30663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1E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E71EC" w:rsidRPr="00926250">
        <w:rPr>
          <w:rFonts w:ascii="Arial" w:hAnsi="Arial" w:cs="Arial"/>
        </w:rPr>
        <w:tab/>
        <w:t>Complete Textbook Exercise 3.1, 4.3, and 4.4</w:t>
      </w:r>
    </w:p>
    <w:p w:rsidR="009E71EC" w:rsidRPr="00926250" w:rsidRDefault="00554710" w:rsidP="009E71E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201935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1E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E71EC" w:rsidRPr="00926250">
        <w:rPr>
          <w:rFonts w:ascii="Arial" w:hAnsi="Arial" w:cs="Arial"/>
        </w:rPr>
        <w:tab/>
        <w:t>Complete Challenge Exercise LP2_PAT3_A_RollingDice</w:t>
      </w:r>
    </w:p>
    <w:p w:rsidR="009E71EC" w:rsidRPr="00926250" w:rsidRDefault="00554710" w:rsidP="009E71E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972635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1E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E71EC" w:rsidRPr="00926250">
        <w:rPr>
          <w:rFonts w:ascii="Arial" w:hAnsi="Arial" w:cs="Arial"/>
        </w:rPr>
        <w:tab/>
        <w:t>Complete Challenge Exercise LP2_PAT3_B_StringManipulation</w:t>
      </w:r>
    </w:p>
    <w:p w:rsidR="009E71EC" w:rsidRPr="00926250" w:rsidRDefault="00554710" w:rsidP="00356AA8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54506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1E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E71EC" w:rsidRPr="00926250">
        <w:rPr>
          <w:rFonts w:ascii="Arial" w:hAnsi="Arial" w:cs="Arial"/>
        </w:rPr>
        <w:tab/>
        <w:t>Complete Objects and Classes Project</w:t>
      </w:r>
    </w:p>
    <w:p w:rsidR="00097195" w:rsidRPr="00926250" w:rsidRDefault="000D73AE" w:rsidP="00DB1D4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Week 7</w:t>
      </w:r>
      <w:r w:rsidR="009E71EC" w:rsidRPr="00926250">
        <w:rPr>
          <w:rFonts w:ascii="Arial" w:hAnsi="Arial" w:cs="Arial"/>
        </w:rPr>
        <w:t xml:space="preserve"> – Week </w:t>
      </w:r>
      <w:r>
        <w:rPr>
          <w:rFonts w:ascii="Arial" w:hAnsi="Arial" w:cs="Arial"/>
        </w:rPr>
        <w:t>9</w:t>
      </w:r>
      <w:r w:rsidR="00116FE4" w:rsidRPr="00926250">
        <w:rPr>
          <w:rFonts w:ascii="Arial" w:hAnsi="Arial" w:cs="Arial"/>
        </w:rPr>
        <w:t xml:space="preserve"> (Learning Plan 3)</w:t>
      </w:r>
    </w:p>
    <w:p w:rsidR="009E71EC" w:rsidRPr="00926250" w:rsidRDefault="00554710" w:rsidP="009E71EC">
      <w:pPr>
        <w:pStyle w:val="checkboxindent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5532291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1E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E71EC" w:rsidRPr="00926250">
        <w:rPr>
          <w:rFonts w:ascii="Arial" w:hAnsi="Arial" w:cs="Arial"/>
        </w:rPr>
        <w:tab/>
        <w:t xml:space="preserve">Chapter 3 and 4 </w:t>
      </w:r>
      <w:proofErr w:type="gramStart"/>
      <w:r w:rsidR="009E71EC" w:rsidRPr="00926250">
        <w:rPr>
          <w:rFonts w:ascii="Arial" w:hAnsi="Arial" w:cs="Arial"/>
        </w:rPr>
        <w:t>review</w:t>
      </w:r>
      <w:proofErr w:type="gramEnd"/>
      <w:r w:rsidR="009E71EC" w:rsidRPr="00926250">
        <w:rPr>
          <w:rFonts w:ascii="Arial" w:hAnsi="Arial" w:cs="Arial"/>
        </w:rPr>
        <w:t xml:space="preserve"> </w:t>
      </w:r>
      <w:r w:rsidR="009E71EC" w:rsidRPr="00926250">
        <w:rPr>
          <w:rFonts w:ascii="Arial" w:hAnsi="Arial" w:cs="Arial"/>
          <w:b/>
        </w:rPr>
        <w:t>(in class)</w:t>
      </w:r>
    </w:p>
    <w:p w:rsidR="009E71EC" w:rsidRPr="00926250" w:rsidRDefault="00554710" w:rsidP="009E71E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7790720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1E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E71EC" w:rsidRPr="00926250">
        <w:rPr>
          <w:rFonts w:ascii="Arial" w:hAnsi="Arial" w:cs="Arial"/>
        </w:rPr>
        <w:tab/>
      </w:r>
      <w:r w:rsidR="00121E35" w:rsidRPr="00926250">
        <w:rPr>
          <w:rFonts w:ascii="Arial" w:hAnsi="Arial" w:cs="Arial"/>
        </w:rPr>
        <w:t>Read Chapter 5</w:t>
      </w:r>
    </w:p>
    <w:p w:rsidR="009E71EC" w:rsidRPr="00926250" w:rsidRDefault="00554710" w:rsidP="009E71E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5629402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1E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E71EC" w:rsidRPr="00926250">
        <w:rPr>
          <w:rFonts w:ascii="Arial" w:hAnsi="Arial" w:cs="Arial"/>
        </w:rPr>
        <w:tab/>
      </w:r>
      <w:r w:rsidR="00121E35" w:rsidRPr="00926250">
        <w:rPr>
          <w:rFonts w:ascii="Arial" w:hAnsi="Arial" w:cs="Arial"/>
        </w:rPr>
        <w:t>Read Chapter 6</w:t>
      </w:r>
    </w:p>
    <w:p w:rsidR="009E71EC" w:rsidRPr="00926250" w:rsidRDefault="00554710" w:rsidP="009E71E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18699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1E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E71EC" w:rsidRPr="00926250">
        <w:rPr>
          <w:rFonts w:ascii="Arial" w:hAnsi="Arial" w:cs="Arial"/>
        </w:rPr>
        <w:tab/>
        <w:t xml:space="preserve">Post: If to Switch (Don’t forget to respond to 2 other students’ posts) </w:t>
      </w:r>
      <w:r w:rsidR="009E71EC" w:rsidRPr="00926250">
        <w:rPr>
          <w:rFonts w:ascii="Arial" w:hAnsi="Arial" w:cs="Arial"/>
          <w:b/>
        </w:rPr>
        <w:t>(online)</w:t>
      </w:r>
    </w:p>
    <w:p w:rsidR="009E71EC" w:rsidRPr="00926250" w:rsidRDefault="00554710" w:rsidP="009E71E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480031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1E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E71EC" w:rsidRPr="00926250">
        <w:rPr>
          <w:rFonts w:ascii="Arial" w:hAnsi="Arial" w:cs="Arial"/>
        </w:rPr>
        <w:tab/>
        <w:t>Complete Textbook Exercise 5.2 and 6.1</w:t>
      </w:r>
    </w:p>
    <w:p w:rsidR="009E71EC" w:rsidRPr="00926250" w:rsidRDefault="00554710" w:rsidP="009E71E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10829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1E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E71EC" w:rsidRPr="00926250">
        <w:rPr>
          <w:rFonts w:ascii="Arial" w:hAnsi="Arial" w:cs="Arial"/>
        </w:rPr>
        <w:tab/>
        <w:t>Complete Challenge Exercise LP3_PAT3_A_RockPaperScissor</w:t>
      </w:r>
    </w:p>
    <w:p w:rsidR="009E71EC" w:rsidRPr="00926250" w:rsidRDefault="00554710" w:rsidP="009E71E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8909255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1E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E71EC" w:rsidRPr="00926250">
        <w:rPr>
          <w:rFonts w:ascii="Arial" w:hAnsi="Arial" w:cs="Arial"/>
        </w:rPr>
        <w:tab/>
        <w:t>Complete Challenge Exercise LP3_PAT3_B_CountingLooping</w:t>
      </w:r>
    </w:p>
    <w:p w:rsidR="009E71EC" w:rsidRPr="00926250" w:rsidRDefault="00554710" w:rsidP="009E71E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738202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1E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E71EC" w:rsidRPr="00926250">
        <w:rPr>
          <w:rFonts w:ascii="Arial" w:hAnsi="Arial" w:cs="Arial"/>
        </w:rPr>
        <w:tab/>
        <w:t xml:space="preserve">Complete </w:t>
      </w:r>
      <w:proofErr w:type="gramStart"/>
      <w:r w:rsidR="009E71EC" w:rsidRPr="00926250">
        <w:rPr>
          <w:rFonts w:ascii="Arial" w:hAnsi="Arial" w:cs="Arial"/>
        </w:rPr>
        <w:t>Decision Making</w:t>
      </w:r>
      <w:proofErr w:type="gramEnd"/>
      <w:r w:rsidR="009E71EC" w:rsidRPr="00926250">
        <w:rPr>
          <w:rFonts w:ascii="Arial" w:hAnsi="Arial" w:cs="Arial"/>
        </w:rPr>
        <w:t xml:space="preserve"> Project</w:t>
      </w:r>
    </w:p>
    <w:p w:rsidR="00600433" w:rsidRPr="00926250" w:rsidRDefault="00600433" w:rsidP="00DB1D49">
      <w:pPr>
        <w:pStyle w:val="checkboxindent"/>
        <w:rPr>
          <w:rFonts w:ascii="Arial" w:hAnsi="Arial" w:cs="Arial"/>
        </w:rPr>
      </w:pPr>
    </w:p>
    <w:p w:rsidR="002B1F15" w:rsidRPr="00926250" w:rsidRDefault="000D73AE" w:rsidP="002B1F15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Week 10</w:t>
      </w:r>
      <w:r w:rsidR="00116FE4" w:rsidRPr="00926250">
        <w:rPr>
          <w:rFonts w:ascii="Arial" w:hAnsi="Arial" w:cs="Arial"/>
        </w:rPr>
        <w:t xml:space="preserve"> </w:t>
      </w:r>
      <w:r w:rsidR="00A01AC2" w:rsidRPr="00926250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12</w:t>
      </w:r>
      <w:r w:rsidR="00A01AC2" w:rsidRPr="00926250">
        <w:rPr>
          <w:rFonts w:ascii="Arial" w:hAnsi="Arial" w:cs="Arial"/>
        </w:rPr>
        <w:t xml:space="preserve"> (Learning Plan 4)</w:t>
      </w:r>
    </w:p>
    <w:p w:rsidR="009B3F2C" w:rsidRPr="00926250" w:rsidRDefault="00554710" w:rsidP="009B3F2C">
      <w:pPr>
        <w:pStyle w:val="checkboxindent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9359861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3F2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B3F2C" w:rsidRPr="00926250">
        <w:rPr>
          <w:rFonts w:ascii="Arial" w:hAnsi="Arial" w:cs="Arial"/>
        </w:rPr>
        <w:tab/>
      </w:r>
      <w:r w:rsidR="00E11DDC" w:rsidRPr="00926250">
        <w:rPr>
          <w:rFonts w:ascii="Arial" w:hAnsi="Arial" w:cs="Arial"/>
        </w:rPr>
        <w:t>Chapter 5 and 6</w:t>
      </w:r>
      <w:r w:rsidR="009B3F2C" w:rsidRPr="00926250">
        <w:rPr>
          <w:rFonts w:ascii="Arial" w:hAnsi="Arial" w:cs="Arial"/>
        </w:rPr>
        <w:t xml:space="preserve"> </w:t>
      </w:r>
      <w:proofErr w:type="gramStart"/>
      <w:r w:rsidR="009B3F2C" w:rsidRPr="00926250">
        <w:rPr>
          <w:rFonts w:ascii="Arial" w:hAnsi="Arial" w:cs="Arial"/>
        </w:rPr>
        <w:t>review</w:t>
      </w:r>
      <w:proofErr w:type="gramEnd"/>
      <w:r w:rsidR="009B3F2C" w:rsidRPr="00926250">
        <w:rPr>
          <w:rFonts w:ascii="Arial" w:hAnsi="Arial" w:cs="Arial"/>
        </w:rPr>
        <w:t xml:space="preserve"> </w:t>
      </w:r>
      <w:r w:rsidR="009B3F2C" w:rsidRPr="00926250">
        <w:rPr>
          <w:rFonts w:ascii="Arial" w:hAnsi="Arial" w:cs="Arial"/>
          <w:b/>
        </w:rPr>
        <w:t>(in class)</w:t>
      </w:r>
    </w:p>
    <w:p w:rsidR="009B3F2C" w:rsidRPr="00926250" w:rsidRDefault="00554710" w:rsidP="009B3F2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8401115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3F2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B3F2C" w:rsidRPr="00926250">
        <w:rPr>
          <w:rFonts w:ascii="Arial" w:hAnsi="Arial" w:cs="Arial"/>
        </w:rPr>
        <w:tab/>
      </w:r>
      <w:r w:rsidR="00AB1938" w:rsidRPr="00926250">
        <w:rPr>
          <w:rFonts w:ascii="Arial" w:hAnsi="Arial" w:cs="Arial"/>
        </w:rPr>
        <w:t>Read Chapter 7</w:t>
      </w:r>
    </w:p>
    <w:p w:rsidR="009B3F2C" w:rsidRPr="00926250" w:rsidRDefault="00554710" w:rsidP="009B3F2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7368148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3F2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B3F2C" w:rsidRPr="00926250">
        <w:rPr>
          <w:rFonts w:ascii="Arial" w:hAnsi="Arial" w:cs="Arial"/>
        </w:rPr>
        <w:tab/>
      </w:r>
      <w:r w:rsidR="00AB1938" w:rsidRPr="00926250">
        <w:rPr>
          <w:rFonts w:ascii="Arial" w:hAnsi="Arial" w:cs="Arial"/>
        </w:rPr>
        <w:t>Read Chapter 12</w:t>
      </w:r>
    </w:p>
    <w:p w:rsidR="00AB1938" w:rsidRPr="00926250" w:rsidRDefault="00554710" w:rsidP="00AB1938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5963298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1938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AB1938" w:rsidRPr="00926250">
        <w:rPr>
          <w:rFonts w:ascii="Arial" w:hAnsi="Arial" w:cs="Arial"/>
        </w:rPr>
        <w:tab/>
        <w:t>Very quickly skim Chapter 9 (we will not be covering this topic in this class, however, it is used in some portions of the book)</w:t>
      </w:r>
    </w:p>
    <w:p w:rsidR="009B3F2C" w:rsidRPr="00926250" w:rsidRDefault="00554710" w:rsidP="009B3F2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21324364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3F2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B3F2C" w:rsidRPr="00926250">
        <w:rPr>
          <w:rFonts w:ascii="Arial" w:hAnsi="Arial" w:cs="Arial"/>
        </w:rPr>
        <w:tab/>
        <w:t xml:space="preserve">Post: </w:t>
      </w:r>
      <w:r w:rsidR="00E11DDC" w:rsidRPr="00926250">
        <w:rPr>
          <w:rFonts w:ascii="Arial" w:hAnsi="Arial" w:cs="Arial"/>
        </w:rPr>
        <w:t>Recursion Anyone?</w:t>
      </w:r>
      <w:r w:rsidR="009B3F2C" w:rsidRPr="00926250">
        <w:rPr>
          <w:rFonts w:ascii="Arial" w:hAnsi="Arial" w:cs="Arial"/>
        </w:rPr>
        <w:t xml:space="preserve"> (Don’t forget to respond to 2 other students’ posts) </w:t>
      </w:r>
      <w:r w:rsidR="009B3F2C" w:rsidRPr="00926250">
        <w:rPr>
          <w:rFonts w:ascii="Arial" w:hAnsi="Arial" w:cs="Arial"/>
          <w:b/>
        </w:rPr>
        <w:t>(online)</w:t>
      </w:r>
    </w:p>
    <w:p w:rsidR="009B3F2C" w:rsidRPr="00926250" w:rsidRDefault="00554710" w:rsidP="009B3F2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686612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3F2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B3F2C" w:rsidRPr="00926250">
        <w:rPr>
          <w:rFonts w:ascii="Arial" w:hAnsi="Arial" w:cs="Arial"/>
        </w:rPr>
        <w:tab/>
        <w:t xml:space="preserve">Complete Textbook Exercise </w:t>
      </w:r>
      <w:r w:rsidR="00AB1938" w:rsidRPr="00926250">
        <w:rPr>
          <w:rFonts w:ascii="Arial" w:hAnsi="Arial" w:cs="Arial"/>
        </w:rPr>
        <w:t>7.1 and 12.7</w:t>
      </w:r>
    </w:p>
    <w:p w:rsidR="009B3F2C" w:rsidRPr="00926250" w:rsidRDefault="00554710" w:rsidP="009B3F2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5592067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3F2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B3F2C" w:rsidRPr="00926250">
        <w:rPr>
          <w:rFonts w:ascii="Arial" w:hAnsi="Arial" w:cs="Arial"/>
        </w:rPr>
        <w:tab/>
        <w:t>Complete Challenge Exercise</w:t>
      </w:r>
      <w:r w:rsidR="00AB1938" w:rsidRPr="00926250">
        <w:rPr>
          <w:rFonts w:ascii="Arial" w:hAnsi="Arial" w:cs="Arial"/>
        </w:rPr>
        <w:t xml:space="preserve"> LP4</w:t>
      </w:r>
      <w:r w:rsidR="009B3F2C" w:rsidRPr="00926250">
        <w:rPr>
          <w:rFonts w:ascii="Arial" w:hAnsi="Arial" w:cs="Arial"/>
        </w:rPr>
        <w:t>_PAT3_A_</w:t>
      </w:r>
      <w:r w:rsidR="00AB1938" w:rsidRPr="00926250">
        <w:rPr>
          <w:rFonts w:ascii="Arial" w:hAnsi="Arial" w:cs="Arial"/>
        </w:rPr>
        <w:t>Printing_a_String_Backwards</w:t>
      </w:r>
    </w:p>
    <w:p w:rsidR="009B3F2C" w:rsidRPr="00926250" w:rsidRDefault="00554710" w:rsidP="009B3F2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21237277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3F2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B3F2C" w:rsidRPr="00926250">
        <w:rPr>
          <w:rFonts w:ascii="Arial" w:hAnsi="Arial" w:cs="Arial"/>
        </w:rPr>
        <w:tab/>
        <w:t>Complete Challenge Exercise</w:t>
      </w:r>
      <w:r w:rsidR="00AB1938" w:rsidRPr="00926250">
        <w:rPr>
          <w:rFonts w:ascii="Arial" w:hAnsi="Arial" w:cs="Arial"/>
        </w:rPr>
        <w:t xml:space="preserve"> LP4</w:t>
      </w:r>
      <w:r w:rsidR="009B3F2C" w:rsidRPr="00926250">
        <w:rPr>
          <w:rFonts w:ascii="Arial" w:hAnsi="Arial" w:cs="Arial"/>
        </w:rPr>
        <w:t>_PAT3_B_</w:t>
      </w:r>
      <w:r w:rsidR="00AB1938" w:rsidRPr="00926250">
        <w:rPr>
          <w:rFonts w:ascii="Arial" w:hAnsi="Arial" w:cs="Arial"/>
        </w:rPr>
        <w:t>Transfer</w:t>
      </w:r>
    </w:p>
    <w:p w:rsidR="009B3F2C" w:rsidRPr="00926250" w:rsidRDefault="00554710" w:rsidP="009B3F2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9939107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3F2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9B3F2C" w:rsidRPr="00926250">
        <w:rPr>
          <w:rFonts w:ascii="Arial" w:hAnsi="Arial" w:cs="Arial"/>
        </w:rPr>
        <w:tab/>
        <w:t xml:space="preserve">Complete </w:t>
      </w:r>
      <w:r w:rsidR="00AB1938" w:rsidRPr="00926250">
        <w:rPr>
          <w:rFonts w:ascii="Arial" w:hAnsi="Arial" w:cs="Arial"/>
        </w:rPr>
        <w:t>Functions and Recursion</w:t>
      </w:r>
      <w:r w:rsidR="009B3F2C" w:rsidRPr="00926250">
        <w:rPr>
          <w:rFonts w:ascii="Arial" w:hAnsi="Arial" w:cs="Arial"/>
        </w:rPr>
        <w:t xml:space="preserve"> Project</w:t>
      </w:r>
    </w:p>
    <w:p w:rsidR="002B1F15" w:rsidRPr="00926250" w:rsidRDefault="002B1F15" w:rsidP="00DB1D49">
      <w:pPr>
        <w:pStyle w:val="checkboxindent"/>
        <w:rPr>
          <w:rFonts w:ascii="Arial" w:hAnsi="Arial" w:cs="Arial"/>
        </w:rPr>
      </w:pPr>
    </w:p>
    <w:p w:rsidR="002B1F15" w:rsidRPr="00926250" w:rsidRDefault="000D73AE" w:rsidP="002B1F15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Week 13 – 15</w:t>
      </w:r>
      <w:r w:rsidR="00E11DDC" w:rsidRPr="00926250">
        <w:rPr>
          <w:rFonts w:ascii="Arial" w:hAnsi="Arial" w:cs="Arial"/>
        </w:rPr>
        <w:t xml:space="preserve"> (Learning Plan 5)</w:t>
      </w:r>
    </w:p>
    <w:p w:rsidR="00E11DDC" w:rsidRPr="00926250" w:rsidRDefault="00554710" w:rsidP="00E11DDC">
      <w:pPr>
        <w:pStyle w:val="checkboxindent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2815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1DD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E11DDC" w:rsidRPr="00926250">
        <w:rPr>
          <w:rFonts w:ascii="Arial" w:hAnsi="Arial" w:cs="Arial"/>
        </w:rPr>
        <w:tab/>
        <w:t xml:space="preserve">Chapter 7 and 12 </w:t>
      </w:r>
      <w:proofErr w:type="gramStart"/>
      <w:r w:rsidR="00E11DDC" w:rsidRPr="00926250">
        <w:rPr>
          <w:rFonts w:ascii="Arial" w:hAnsi="Arial" w:cs="Arial"/>
        </w:rPr>
        <w:t>review</w:t>
      </w:r>
      <w:proofErr w:type="gramEnd"/>
      <w:r w:rsidR="00E11DDC" w:rsidRPr="00926250">
        <w:rPr>
          <w:rFonts w:ascii="Arial" w:hAnsi="Arial" w:cs="Arial"/>
        </w:rPr>
        <w:t xml:space="preserve"> </w:t>
      </w:r>
      <w:r w:rsidR="00E11DDC" w:rsidRPr="00926250">
        <w:rPr>
          <w:rFonts w:ascii="Arial" w:hAnsi="Arial" w:cs="Arial"/>
          <w:b/>
        </w:rPr>
        <w:t>(in class)</w:t>
      </w:r>
    </w:p>
    <w:p w:rsidR="00E11DDC" w:rsidRPr="00926250" w:rsidRDefault="00554710" w:rsidP="00E11DD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770470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1DD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E11DDC" w:rsidRPr="00926250">
        <w:rPr>
          <w:rFonts w:ascii="Arial" w:hAnsi="Arial" w:cs="Arial"/>
        </w:rPr>
        <w:tab/>
        <w:t>Read Chapter 8</w:t>
      </w:r>
    </w:p>
    <w:p w:rsidR="00E11DDC" w:rsidRPr="00926250" w:rsidRDefault="00554710" w:rsidP="00E11DD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526130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1DD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E11DDC" w:rsidRPr="00926250">
        <w:rPr>
          <w:rFonts w:ascii="Arial" w:hAnsi="Arial" w:cs="Arial"/>
        </w:rPr>
        <w:tab/>
        <w:t>Read Chapter 13</w:t>
      </w:r>
    </w:p>
    <w:p w:rsidR="00E11DDC" w:rsidRPr="00926250" w:rsidRDefault="00554710" w:rsidP="00E11DD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89812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1DD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E11DDC" w:rsidRPr="00926250">
        <w:rPr>
          <w:rFonts w:ascii="Arial" w:hAnsi="Arial" w:cs="Arial"/>
        </w:rPr>
        <w:tab/>
        <w:t xml:space="preserve">Post: Example Sharing (Don’t forget to respond to 2 other students’ posts) </w:t>
      </w:r>
      <w:r w:rsidR="00E11DDC" w:rsidRPr="00926250">
        <w:rPr>
          <w:rFonts w:ascii="Arial" w:hAnsi="Arial" w:cs="Arial"/>
          <w:b/>
        </w:rPr>
        <w:t>(online)</w:t>
      </w:r>
    </w:p>
    <w:p w:rsidR="00E11DDC" w:rsidRPr="00926250" w:rsidRDefault="00554710" w:rsidP="00E11DD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56313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1DD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E11DDC" w:rsidRPr="00926250">
        <w:rPr>
          <w:rFonts w:ascii="Arial" w:hAnsi="Arial" w:cs="Arial"/>
        </w:rPr>
        <w:tab/>
        <w:t>Complete Textbook Exercise 8.1 and 13.6</w:t>
      </w:r>
    </w:p>
    <w:p w:rsidR="00E11DDC" w:rsidRPr="00926250" w:rsidRDefault="00554710" w:rsidP="00E11DD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226504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1DD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E11DDC" w:rsidRPr="00926250">
        <w:rPr>
          <w:rFonts w:ascii="Arial" w:hAnsi="Arial" w:cs="Arial"/>
        </w:rPr>
        <w:tab/>
        <w:t>Complete Challenge Exercise LP5_PAT3_A_</w:t>
      </w:r>
      <w:r w:rsidR="007641EA" w:rsidRPr="00926250">
        <w:rPr>
          <w:rFonts w:ascii="Arial" w:hAnsi="Arial" w:cs="Arial"/>
        </w:rPr>
        <w:t>Linkedlist_Of_Movies</w:t>
      </w:r>
    </w:p>
    <w:p w:rsidR="00E11DDC" w:rsidRPr="00926250" w:rsidRDefault="00554710" w:rsidP="00E11DD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209332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1DD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E11DDC" w:rsidRPr="00926250">
        <w:rPr>
          <w:rFonts w:ascii="Arial" w:hAnsi="Arial" w:cs="Arial"/>
        </w:rPr>
        <w:tab/>
        <w:t>Complete Challenge Exercise LP5_PAT3_B_</w:t>
      </w:r>
      <w:r w:rsidR="007641EA" w:rsidRPr="00926250">
        <w:rPr>
          <w:rFonts w:ascii="Arial" w:hAnsi="Arial" w:cs="Arial"/>
        </w:rPr>
        <w:t>Reversing_Array</w:t>
      </w:r>
    </w:p>
    <w:p w:rsidR="00E11DDC" w:rsidRPr="00926250" w:rsidRDefault="00554710" w:rsidP="00E11DDC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451061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1DDC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E11DDC" w:rsidRPr="00926250">
        <w:rPr>
          <w:rFonts w:ascii="Arial" w:hAnsi="Arial" w:cs="Arial"/>
        </w:rPr>
        <w:tab/>
        <w:t xml:space="preserve">Complete </w:t>
      </w:r>
      <w:r w:rsidR="008309FB" w:rsidRPr="00926250">
        <w:rPr>
          <w:rFonts w:ascii="Arial" w:hAnsi="Arial" w:cs="Arial"/>
        </w:rPr>
        <w:t>Data Collections</w:t>
      </w:r>
      <w:r w:rsidR="00E11DDC" w:rsidRPr="00926250">
        <w:rPr>
          <w:rFonts w:ascii="Arial" w:hAnsi="Arial" w:cs="Arial"/>
        </w:rPr>
        <w:t xml:space="preserve"> Project</w:t>
      </w:r>
    </w:p>
    <w:p w:rsidR="002B1F15" w:rsidRPr="00926250" w:rsidRDefault="002B1F15" w:rsidP="00DB1D49">
      <w:pPr>
        <w:pStyle w:val="checkboxindent"/>
        <w:rPr>
          <w:rFonts w:ascii="Arial" w:hAnsi="Arial" w:cs="Arial"/>
        </w:rPr>
      </w:pPr>
    </w:p>
    <w:p w:rsidR="002B1F15" w:rsidRPr="00926250" w:rsidRDefault="000D73AE" w:rsidP="002B1F15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Week </w:t>
      </w:r>
      <w:r w:rsidR="00E11DDC" w:rsidRPr="00926250">
        <w:rPr>
          <w:rFonts w:ascii="Arial" w:hAnsi="Arial" w:cs="Arial"/>
        </w:rPr>
        <w:t>16 (Learning Plan 6)</w:t>
      </w:r>
    </w:p>
    <w:p w:rsidR="008309FB" w:rsidRPr="00926250" w:rsidRDefault="00554710" w:rsidP="008309FB">
      <w:pPr>
        <w:pStyle w:val="checkboxindent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8860266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9FB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8309FB" w:rsidRPr="00926250">
        <w:rPr>
          <w:rFonts w:ascii="Arial" w:hAnsi="Arial" w:cs="Arial"/>
        </w:rPr>
        <w:tab/>
        <w:t xml:space="preserve">Chapter 8 and 13 </w:t>
      </w:r>
      <w:proofErr w:type="gramStart"/>
      <w:r w:rsidR="008309FB" w:rsidRPr="00926250">
        <w:rPr>
          <w:rFonts w:ascii="Arial" w:hAnsi="Arial" w:cs="Arial"/>
        </w:rPr>
        <w:t>review</w:t>
      </w:r>
      <w:proofErr w:type="gramEnd"/>
      <w:r w:rsidR="008309FB" w:rsidRPr="00926250">
        <w:rPr>
          <w:rFonts w:ascii="Arial" w:hAnsi="Arial" w:cs="Arial"/>
        </w:rPr>
        <w:t xml:space="preserve"> </w:t>
      </w:r>
      <w:r w:rsidR="008309FB" w:rsidRPr="00926250">
        <w:rPr>
          <w:rFonts w:ascii="Arial" w:hAnsi="Arial" w:cs="Arial"/>
          <w:b/>
        </w:rPr>
        <w:t>(in class)</w:t>
      </w:r>
    </w:p>
    <w:p w:rsidR="008309FB" w:rsidRPr="00926250" w:rsidRDefault="00554710" w:rsidP="008309FB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11570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9FB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8309FB" w:rsidRPr="00926250">
        <w:rPr>
          <w:rFonts w:ascii="Arial" w:hAnsi="Arial" w:cs="Arial"/>
        </w:rPr>
        <w:tab/>
        <w:t>Read Chapter 11</w:t>
      </w:r>
    </w:p>
    <w:p w:rsidR="008309FB" w:rsidRPr="00926250" w:rsidRDefault="00554710" w:rsidP="008309FB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78811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9FB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8309FB" w:rsidRPr="00926250">
        <w:rPr>
          <w:rFonts w:ascii="Arial" w:hAnsi="Arial" w:cs="Arial"/>
        </w:rPr>
        <w:tab/>
        <w:t xml:space="preserve">Post: Example Sharing (Don’t forget to respond to 2 other students’ posts) </w:t>
      </w:r>
      <w:r w:rsidR="008309FB" w:rsidRPr="00926250">
        <w:rPr>
          <w:rFonts w:ascii="Arial" w:hAnsi="Arial" w:cs="Arial"/>
          <w:b/>
        </w:rPr>
        <w:t>(online)</w:t>
      </w:r>
    </w:p>
    <w:p w:rsidR="008309FB" w:rsidRPr="00926250" w:rsidRDefault="00554710" w:rsidP="008309FB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60567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9FB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8309FB" w:rsidRPr="00926250">
        <w:rPr>
          <w:rFonts w:ascii="Arial" w:hAnsi="Arial" w:cs="Arial"/>
        </w:rPr>
        <w:tab/>
        <w:t>Complete Textbook Exercise 11.4</w:t>
      </w:r>
    </w:p>
    <w:p w:rsidR="008309FB" w:rsidRPr="00926250" w:rsidRDefault="00554710" w:rsidP="008309FB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60783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9FB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8309FB" w:rsidRPr="00926250">
        <w:rPr>
          <w:rFonts w:ascii="Arial" w:hAnsi="Arial" w:cs="Arial"/>
        </w:rPr>
        <w:tab/>
        <w:t>Complete Challenge Exercise LP6_PAT3_Placing_Exception_Handlers</w:t>
      </w:r>
    </w:p>
    <w:p w:rsidR="008309FB" w:rsidRPr="00926250" w:rsidRDefault="00554710" w:rsidP="008309FB">
      <w:pPr>
        <w:pStyle w:val="checkboxindent"/>
        <w:ind w:right="324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0898469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9FB" w:rsidRPr="00926250">
            <w:rPr>
              <w:rFonts w:ascii="Segoe UI Symbol" w:eastAsia="MS Gothic" w:hAnsi="Segoe UI Symbol" w:cs="Segoe UI Symbol"/>
            </w:rPr>
            <w:t>☐</w:t>
          </w:r>
        </w:sdtContent>
      </w:sdt>
      <w:r w:rsidR="008309FB" w:rsidRPr="00926250">
        <w:rPr>
          <w:rFonts w:ascii="Arial" w:hAnsi="Arial" w:cs="Arial"/>
        </w:rPr>
        <w:tab/>
        <w:t>Complete Reading and Writing Data Project</w:t>
      </w:r>
    </w:p>
    <w:p w:rsidR="002B1F15" w:rsidRPr="00926250" w:rsidRDefault="002B1F15" w:rsidP="00DB1D49">
      <w:pPr>
        <w:pStyle w:val="checkboxindent"/>
        <w:rPr>
          <w:rFonts w:ascii="Arial" w:hAnsi="Arial" w:cs="Arial"/>
        </w:rPr>
      </w:pPr>
      <w:bookmarkStart w:id="0" w:name="_GoBack"/>
      <w:bookmarkEnd w:id="0"/>
    </w:p>
    <w:sectPr w:rsidR="002B1F15" w:rsidRPr="00926250" w:rsidSect="009A7F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36" w:right="1080" w:bottom="936" w:left="1080" w:header="720" w:footer="144" w:gutter="0"/>
      <w:pgBorders w:zOrder="back" w:offsetFrom="page">
        <w:top w:val="single" w:sz="4" w:space="31" w:color="B64926" w:themeColor="accent3"/>
        <w:left w:val="single" w:sz="4" w:space="31" w:color="B64926" w:themeColor="accent3"/>
        <w:bottom w:val="single" w:sz="4" w:space="31" w:color="B64926" w:themeColor="accent3"/>
        <w:right w:val="single" w:sz="4" w:space="31" w:color="B64926" w:themeColor="accent3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710" w:rsidRDefault="00554710" w:rsidP="00600433">
      <w:pPr>
        <w:spacing w:after="0" w:line="240" w:lineRule="auto"/>
      </w:pPr>
      <w:r>
        <w:separator/>
      </w:r>
    </w:p>
  </w:endnote>
  <w:endnote w:type="continuationSeparator" w:id="0">
    <w:p w:rsidR="00554710" w:rsidRDefault="00554710" w:rsidP="0060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23A" w:rsidRDefault="00F14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23A" w:rsidRDefault="00F142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B55" w:rsidRDefault="008872F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608E0DDB" wp14:editId="44B66359">
              <wp:simplePos x="0" y="0"/>
              <wp:positionH relativeFrom="page">
                <wp:posOffset>6702425</wp:posOffset>
              </wp:positionH>
              <wp:positionV relativeFrom="page">
                <wp:posOffset>9552940</wp:posOffset>
              </wp:positionV>
              <wp:extent cx="1422400" cy="234950"/>
              <wp:effectExtent l="6350" t="8890" r="0" b="3810"/>
              <wp:wrapNone/>
              <wp:docPr id="1" name="AutoShape 1" title="Decorativ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400" cy="234950"/>
                      </a:xfrm>
                      <a:prstGeom prst="parallelogram">
                        <a:avLst>
                          <a:gd name="adj" fmla="val 151351"/>
                        </a:avLst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A90872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1" o:spid="_x0000_s1026" type="#_x0000_t7" alt="Title: Decorative border" style="position:absolute;margin-left:527.75pt;margin-top:752.2pt;width:112pt;height:18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" fillcolor="#ffbd47 [3205]" stroked="f" strokecolor="black [3213]" strokeweight=".2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710" w:rsidRDefault="00554710" w:rsidP="00600433">
      <w:pPr>
        <w:spacing w:after="0" w:line="240" w:lineRule="auto"/>
      </w:pPr>
      <w:r>
        <w:separator/>
      </w:r>
    </w:p>
  </w:footnote>
  <w:footnote w:type="continuationSeparator" w:id="0">
    <w:p w:rsidR="00554710" w:rsidRDefault="00554710" w:rsidP="00600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23A" w:rsidRDefault="00F14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23A" w:rsidRDefault="00F142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23A" w:rsidRDefault="00F14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825C6"/>
    <w:multiLevelType w:val="hybridMultilevel"/>
    <w:tmpl w:val="CE702768"/>
    <w:lvl w:ilvl="0" w:tplc="0780F664">
      <w:start w:val="1"/>
      <w:numFmt w:val="bullet"/>
      <w:pStyle w:val="bullet"/>
      <w:lvlText w:val="•"/>
      <w:lvlJc w:val="left"/>
      <w:pPr>
        <w:ind w:left="862" w:hanging="360"/>
      </w:pPr>
      <w:rPr>
        <w:rFonts w:ascii="Times New Roman" w:hAnsi="Times New Roman" w:hint="default"/>
        <w:color w:val="FFBD4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15"/>
    <w:rsid w:val="00034A3C"/>
    <w:rsid w:val="00097195"/>
    <w:rsid w:val="000D73AE"/>
    <w:rsid w:val="00116FE4"/>
    <w:rsid w:val="00121E35"/>
    <w:rsid w:val="00170B79"/>
    <w:rsid w:val="001A5EEA"/>
    <w:rsid w:val="00245825"/>
    <w:rsid w:val="0026678F"/>
    <w:rsid w:val="002B1F15"/>
    <w:rsid w:val="00336B37"/>
    <w:rsid w:val="0035513C"/>
    <w:rsid w:val="00356AA8"/>
    <w:rsid w:val="004A0ACE"/>
    <w:rsid w:val="00534A3E"/>
    <w:rsid w:val="00554710"/>
    <w:rsid w:val="005D608A"/>
    <w:rsid w:val="00600433"/>
    <w:rsid w:val="0066288D"/>
    <w:rsid w:val="006644C3"/>
    <w:rsid w:val="006905F6"/>
    <w:rsid w:val="00693182"/>
    <w:rsid w:val="006C0713"/>
    <w:rsid w:val="00722A2F"/>
    <w:rsid w:val="00723D83"/>
    <w:rsid w:val="00726386"/>
    <w:rsid w:val="007641EA"/>
    <w:rsid w:val="008309FB"/>
    <w:rsid w:val="00835706"/>
    <w:rsid w:val="008872F8"/>
    <w:rsid w:val="0090729E"/>
    <w:rsid w:val="00926250"/>
    <w:rsid w:val="009A5B55"/>
    <w:rsid w:val="009A7F28"/>
    <w:rsid w:val="009B1639"/>
    <w:rsid w:val="009B3F2C"/>
    <w:rsid w:val="009B6F5A"/>
    <w:rsid w:val="009E71EC"/>
    <w:rsid w:val="00A01AC2"/>
    <w:rsid w:val="00AB1938"/>
    <w:rsid w:val="00AC5A9E"/>
    <w:rsid w:val="00B30C18"/>
    <w:rsid w:val="00BA4BC4"/>
    <w:rsid w:val="00C55D16"/>
    <w:rsid w:val="00C8063B"/>
    <w:rsid w:val="00D11267"/>
    <w:rsid w:val="00D171AC"/>
    <w:rsid w:val="00D64AE6"/>
    <w:rsid w:val="00DB1D49"/>
    <w:rsid w:val="00DE1986"/>
    <w:rsid w:val="00E11DDC"/>
    <w:rsid w:val="00E72DBD"/>
    <w:rsid w:val="00E81499"/>
    <w:rsid w:val="00EF1864"/>
    <w:rsid w:val="00F1423A"/>
    <w:rsid w:val="00FA1C41"/>
    <w:rsid w:val="00FC4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19AAAF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4A3E"/>
    <w:pPr>
      <w:spacing w:line="245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08A"/>
    <w:pPr>
      <w:pBdr>
        <w:top w:val="single" w:sz="4" w:space="1" w:color="B64926" w:themeColor="accent3"/>
      </w:pBdr>
      <w:spacing w:before="200" w:after="40" w:line="240" w:lineRule="auto"/>
      <w:ind w:right="3240"/>
      <w:outlineLvl w:val="0"/>
    </w:pPr>
    <w:rPr>
      <w:rFonts w:asciiTheme="majorHAnsi" w:hAnsiTheme="majorHAnsi"/>
      <w:caps/>
      <w:color w:val="FFBD47" w:themeColor="accent2"/>
      <w:sz w:val="28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AF5119"/>
    <w:pPr>
      <w:outlineLvl w:val="1"/>
    </w:pPr>
    <w:rPr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1773"/>
    <w:pPr>
      <w:jc w:val="right"/>
      <w:outlineLvl w:val="3"/>
    </w:pPr>
    <w:rPr>
      <w:rFonts w:asciiTheme="majorHAnsi" w:hAnsiTheme="majorHAnsi"/>
      <w:color w:val="E84C22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05046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3B3B34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FFBD47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E84C22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3B3B34" w:themeColor="text2" w:themeShade="BF"/>
      <w:sz w:val="60"/>
    </w:rPr>
  </w:style>
  <w:style w:type="paragraph" w:styleId="ListParagraph">
    <w:name w:val="List Paragraph"/>
    <w:basedOn w:val="Normal"/>
    <w:uiPriority w:val="34"/>
    <w:rsid w:val="000D0FB4"/>
    <w:pPr>
      <w:numPr>
        <w:numId w:val="1"/>
      </w:numPr>
      <w:spacing w:after="400" w:line="240" w:lineRule="auto"/>
      <w:jc w:val="center"/>
    </w:pPr>
    <w:rPr>
      <w:color w:val="E84C22" w:themeColor="accent1"/>
      <w:sz w:val="32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5D608A"/>
    <w:rPr>
      <w:rFonts w:asciiTheme="majorHAnsi" w:hAnsiTheme="majorHAnsi"/>
      <w:caps/>
      <w:color w:val="FFBD47" w:themeColor="accent2"/>
      <w:sz w:val="28"/>
      <w:szCs w:val="56"/>
    </w:rPr>
  </w:style>
  <w:style w:type="paragraph" w:styleId="Title">
    <w:name w:val="Title"/>
    <w:basedOn w:val="Heading3"/>
    <w:next w:val="Normal"/>
    <w:link w:val="TitleChar"/>
    <w:uiPriority w:val="10"/>
    <w:qFormat/>
    <w:rsid w:val="00034A3C"/>
    <w:pPr>
      <w:spacing w:before="60" w:after="280" w:line="240" w:lineRule="auto"/>
      <w:jc w:val="left"/>
    </w:pPr>
    <w:rPr>
      <w:noProof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034A3C"/>
    <w:rPr>
      <w:rFonts w:asciiTheme="majorHAnsi" w:hAnsiTheme="majorHAnsi"/>
      <w:caps/>
      <w:noProof/>
      <w:color w:val="FFFFFF" w:themeColor="background1"/>
      <w:sz w:val="42"/>
      <w:szCs w:val="36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505046" w:themeColor="text2"/>
      <w:sz w:val="36"/>
    </w:rPr>
  </w:style>
  <w:style w:type="paragraph" w:customStyle="1" w:styleId="checkboxindent">
    <w:name w:val="checkbox indent"/>
    <w:basedOn w:val="Normal"/>
    <w:qFormat/>
    <w:rsid w:val="00034A3C"/>
    <w:pPr>
      <w:spacing w:before="20" w:after="20"/>
      <w:ind w:left="357" w:hanging="357"/>
    </w:pPr>
  </w:style>
  <w:style w:type="paragraph" w:customStyle="1" w:styleId="bullet">
    <w:name w:val="bullet"/>
    <w:basedOn w:val="Normal"/>
    <w:rsid w:val="00034A3C"/>
    <w:pPr>
      <w:numPr>
        <w:numId w:val="5"/>
      </w:numPr>
      <w:spacing w:before="20" w:after="20"/>
      <w:ind w:left="538" w:hanging="1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AppData\Roaming\Microsoft\Templates\Homework%20tips%20checklist.dotx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33989E-2E01-4DC8-9851-4C357408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A74777-9C48-4306-9439-1305A002AB9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2FE428D-C27A-47C5-9B91-EF8FBB317E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 tips checklist</Template>
  <TotalTime>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/>
  <cp:revision>1</cp:revision>
  <dcterms:created xsi:type="dcterms:W3CDTF">2018-08-15T11:28:00Z</dcterms:created>
  <dcterms:modified xsi:type="dcterms:W3CDTF">2018-08-17T15:00:00Z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marmil@microsoft.com</vt:lpwstr>
  </property>
  <property fmtid="{D5CDD505-2E9C-101B-9397-08002B2CF9AE}" pid="5" name="MSIP_Label_f42aa342-8706-4288-bd11-ebb85995028c_SetDate">
    <vt:lpwstr>2018-06-29T15:51:55.0401576Z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